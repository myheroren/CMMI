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楷体_GB2312" w:hAnsi="方正楷体_GB2312" w:eastAsia="方正楷体_GB2312" w:cs="方正楷体_GB2312"/>
          <w:szCs w:val="21"/>
        </w:rPr>
      </w:pPr>
      <w:r>
        <w:rPr>
          <w:rFonts w:hint="eastAsia" w:ascii="方正楷体_GB2312" w:hAnsi="方正楷体_GB2312" w:eastAsia="方正楷体_GB2312" w:cs="方正楷体_GB2312"/>
          <w:sz w:val="32"/>
          <w:szCs w:val="32"/>
        </w:rPr>
        <w:t>会议纪要</w:t>
      </w:r>
    </w:p>
    <w:p>
      <w:pPr>
        <w:jc w:val="center"/>
        <w:rPr>
          <w:rFonts w:hint="eastAsia" w:ascii="方正楷体_GB2312" w:hAnsi="方正楷体_GB2312" w:eastAsia="方正楷体_GB2312" w:cs="方正楷体_GB2312"/>
          <w:b/>
          <w:color w:val="FF0000"/>
          <w:sz w:val="30"/>
          <w:szCs w:val="30"/>
        </w:rPr>
      </w:pPr>
      <w:r>
        <w:rPr>
          <w:rFonts w:hint="eastAsia" w:ascii="方正楷体_GB2312" w:hAnsi="方正楷体_GB2312" w:eastAsia="方正楷体_GB2312" w:cs="方正楷体_GB2312"/>
          <w:b/>
        </w:rPr>
        <w:pict>
          <v:group id="_x0000_s1029" o:spid="_x0000_s1029" o:spt="203" style="height:3.6pt;width:414pt;" coordorigin="1148,3754" coordsize="54492,470203203" editas="canvas">
            <o:lock v:ext="edit"/>
            <v:shape id="_x0000_s1030" o:spid="_x0000_s1030" o:spt="75" type="#_x0000_t75" style="position:absolute;left:1148;top:3754;height:470203203;width:54492;" fillcolor="#C00000" filled="t" stroked="f" coordsize="21600,21600">
              <v:path/>
              <v:fill on="t" color2="#FFFFFF" focussize="0,0"/>
              <v:stroke on="f"/>
              <v:imagedata o:title=""/>
              <o:lock v:ext="edit" text="t" aspectratio="f"/>
            </v:shape>
            <w10:wrap type="none"/>
            <w10:anchorlock/>
          </v:group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 w:ascii="方正楷体_GB2312" w:hAnsi="方正楷体_GB2312" w:eastAsia="方正楷体_GB2312" w:cs="方正楷体_GB2312"/>
          <w:b/>
          <w:sz w:val="24"/>
          <w:szCs w:val="24"/>
        </w:rPr>
      </w:pPr>
      <w:r>
        <w:rPr>
          <w:rFonts w:hint="eastAsia" w:ascii="方正楷体_GB2312" w:hAnsi="方正楷体_GB2312" w:eastAsia="方正楷体_GB2312" w:cs="方正楷体_GB2312"/>
          <w:b/>
          <w:sz w:val="24"/>
          <w:szCs w:val="24"/>
        </w:rPr>
        <w:t xml:space="preserve">时间: 2021-1-18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 w:ascii="方正楷体_GB2312" w:hAnsi="方正楷体_GB2312" w:eastAsia="方正楷体_GB2312" w:cs="方正楷体_GB2312"/>
          <w:b/>
          <w:sz w:val="24"/>
          <w:szCs w:val="24"/>
        </w:rPr>
      </w:pPr>
      <w:r>
        <w:rPr>
          <w:rFonts w:hint="eastAsia" w:ascii="方正楷体_GB2312" w:hAnsi="方正楷体_GB2312" w:eastAsia="方正楷体_GB2312" w:cs="方正楷体_GB2312"/>
          <w:b/>
          <w:sz w:val="24"/>
          <w:szCs w:val="24"/>
        </w:rPr>
        <w:t>地点:</w:t>
      </w:r>
      <w:r>
        <w:rPr>
          <w:rFonts w:hint="eastAsia" w:ascii="方正楷体_GB2312" w:hAnsi="方正楷体_GB2312" w:eastAsia="方正楷体_GB2312" w:cs="方正楷体_GB2312"/>
          <w:sz w:val="24"/>
          <w:szCs w:val="24"/>
        </w:rPr>
        <w:t>会议室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 w:ascii="方正楷体_GB2312" w:hAnsi="方正楷体_GB2312" w:eastAsia="方正楷体_GB2312" w:cs="方正楷体_GB2312"/>
          <w:b/>
          <w:sz w:val="24"/>
          <w:szCs w:val="24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b/>
          <w:sz w:val="24"/>
          <w:szCs w:val="24"/>
        </w:rPr>
        <w:t>参加人员:</w:t>
      </w:r>
      <w:r>
        <w:rPr>
          <w:rFonts w:hint="eastAsia" w:ascii="方正楷体_GB2312" w:hAnsi="方正楷体_GB2312" w:eastAsia="方正楷体_GB2312" w:cs="方正楷体_GB2312"/>
          <w:sz w:val="24"/>
          <w:szCs w:val="24"/>
          <w:lang w:val="en-US" w:eastAsia="zh-CN"/>
        </w:rPr>
        <w:t>徐建斌、孙剑、何恩超、郭蔷、杜洋、张婕、甄雪灵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 w:ascii="方正楷体_GB2312" w:hAnsi="方正楷体_GB2312" w:eastAsia="方正楷体_GB2312" w:cs="方正楷体_GB2312"/>
          <w:b/>
          <w:sz w:val="24"/>
          <w:szCs w:val="24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b/>
          <w:sz w:val="24"/>
          <w:szCs w:val="24"/>
        </w:rPr>
        <w:t>主持人:</w:t>
      </w:r>
      <w:r>
        <w:rPr>
          <w:rFonts w:hint="eastAsia" w:ascii="方正楷体_GB2312" w:hAnsi="方正楷体_GB2312" w:eastAsia="方正楷体_GB2312" w:cs="方正楷体_GB2312"/>
          <w:sz w:val="24"/>
          <w:szCs w:val="24"/>
          <w:lang w:val="en-US" w:eastAsia="zh-CN"/>
        </w:rPr>
        <w:t>孙剑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 w:ascii="方正楷体_GB2312" w:hAnsi="方正楷体_GB2312" w:eastAsia="方正楷体_GB2312" w:cs="方正楷体_GB2312"/>
          <w:b/>
          <w:sz w:val="24"/>
          <w:szCs w:val="24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b/>
          <w:sz w:val="24"/>
          <w:szCs w:val="24"/>
        </w:rPr>
        <w:t>记录人:</w:t>
      </w:r>
      <w:bookmarkStart w:id="0" w:name="_GoBack"/>
      <w:r>
        <w:rPr>
          <w:rFonts w:hint="eastAsia" w:ascii="方正楷体_GB2312" w:hAnsi="方正楷体_GB2312" w:eastAsia="方正楷体_GB2312" w:cs="方正楷体_GB2312"/>
          <w:sz w:val="24"/>
          <w:szCs w:val="24"/>
          <w:lang w:val="en-US" w:eastAsia="zh-CN"/>
        </w:rPr>
        <w:t>甄雪灵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 w:ascii="方正楷体_GB2312" w:hAnsi="方正楷体_GB2312" w:eastAsia="方正楷体_GB2312" w:cs="方正楷体_GB2312"/>
          <w:b/>
          <w:sz w:val="24"/>
          <w:szCs w:val="24"/>
        </w:rPr>
      </w:pPr>
      <w:r>
        <w:rPr>
          <w:rFonts w:hint="eastAsia" w:ascii="方正楷体_GB2312" w:hAnsi="方正楷体_GB2312" w:eastAsia="方正楷体_GB2312" w:cs="方正楷体_GB2312"/>
          <w:b/>
          <w:sz w:val="24"/>
          <w:szCs w:val="24"/>
        </w:rPr>
        <w:t>会议内容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  <w:t>机会成本收益讨论会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 w:ascii="方正楷体_GB2312" w:hAnsi="方正楷体_GB2312" w:eastAsia="方正楷体_GB2312" w:cs="方正楷体_GB2312"/>
          <w:b/>
          <w:sz w:val="24"/>
          <w:szCs w:val="24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b/>
          <w:sz w:val="24"/>
          <w:szCs w:val="24"/>
          <w:lang w:val="en-US" w:eastAsia="zh-CN"/>
        </w:rPr>
        <w:t>会议纪要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1.机会描述：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</w:pPr>
      <w:r>
        <w:rPr>
          <w:rFonts w:hint="default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  <w:t>提高编码效率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2.</w:t>
      </w:r>
      <w:r>
        <w:rPr>
          <w:rFonts w:hint="default" w:ascii="楷体" w:hAnsi="楷体" w:eastAsia="楷体" w:cs="楷体"/>
          <w:b w:val="0"/>
          <w:bCs/>
          <w:sz w:val="24"/>
          <w:szCs w:val="24"/>
          <w:lang w:val="en-US" w:eastAsia="zh-CN"/>
        </w:rPr>
        <w:t>机会类别：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</w:pPr>
      <w:r>
        <w:rPr>
          <w:rFonts w:hint="default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  <w:t>效率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3.</w:t>
      </w:r>
      <w:r>
        <w:rPr>
          <w:rFonts w:hint="default" w:ascii="楷体" w:hAnsi="楷体" w:eastAsia="楷体" w:cs="楷体"/>
          <w:b w:val="0"/>
          <w:bCs/>
          <w:sz w:val="24"/>
          <w:szCs w:val="24"/>
          <w:lang w:val="en-US" w:eastAsia="zh-CN"/>
        </w:rPr>
        <w:t>机会成本：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  <w:t>编码技术培训费用：5000元；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eastAsia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  <w:t>建立代码复用库培训费用：5000元；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  <w:t>设备维护更新费用：10000元；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  <w:t>合计：20000元。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4.</w:t>
      </w:r>
      <w:r>
        <w:rPr>
          <w:rFonts w:hint="default" w:ascii="楷体" w:hAnsi="楷体" w:eastAsia="楷体" w:cs="楷体"/>
          <w:b w:val="0"/>
          <w:bCs/>
          <w:sz w:val="24"/>
          <w:szCs w:val="24"/>
          <w:lang w:val="en-US" w:eastAsia="zh-CN"/>
        </w:rPr>
        <w:t>机会收益：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</w:pPr>
      <w:r>
        <w:rPr>
          <w:rFonts w:hint="default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  <w:t>编码效率提高</w:t>
      </w:r>
      <w:r>
        <w:rPr>
          <w:rFonts w:hint="eastAsia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  <w:t>1</w:t>
      </w:r>
      <w:r>
        <w:rPr>
          <w:rFonts w:hint="default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  <w:t>0%，工期缩短</w:t>
      </w:r>
      <w:r>
        <w:rPr>
          <w:rFonts w:hint="eastAsia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  <w:t>3</w:t>
      </w:r>
      <w:r>
        <w:rPr>
          <w:rFonts w:hint="default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  <w:t>天</w:t>
      </w:r>
      <w:r>
        <w:rPr>
          <w:rFonts w:hint="eastAsia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  <w:t>1100元/人天*3人*3天=10000元。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5.</w:t>
      </w:r>
      <w:r>
        <w:rPr>
          <w:rFonts w:hint="default" w:ascii="楷体" w:hAnsi="楷体" w:eastAsia="楷体" w:cs="楷体"/>
          <w:b w:val="0"/>
          <w:bCs/>
          <w:sz w:val="24"/>
          <w:szCs w:val="24"/>
          <w:lang w:val="en-US" w:eastAsia="zh-CN"/>
        </w:rPr>
        <w:t>增强措施：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  <w:t>（1）</w:t>
      </w:r>
      <w:r>
        <w:rPr>
          <w:rFonts w:hint="default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  <w:t>加强技术培训和设备维护；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  <w:t>（2）</w:t>
      </w:r>
      <w:r>
        <w:rPr>
          <w:rFonts w:hint="default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  <w:t>编码人员定期更新代码库，确保代码库能够持续处于最新版本状态，以供开发人员使用。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6.</w:t>
      </w:r>
      <w:r>
        <w:rPr>
          <w:rFonts w:hint="default" w:ascii="楷体" w:hAnsi="楷体" w:eastAsia="楷体" w:cs="楷体"/>
          <w:b w:val="0"/>
          <w:bCs/>
          <w:sz w:val="24"/>
          <w:szCs w:val="24"/>
          <w:lang w:val="en-US" w:eastAsia="zh-CN"/>
        </w:rPr>
        <w:t>责任人：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</w:pPr>
      <w:r>
        <w:rPr>
          <w:rFonts w:hint="default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  <w:t>王本帅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楷体_GB2312">
    <w:altName w:val="宋体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mZiNzQyOGUyZWMxZDRmNzI0MjVhM2JhZmZmMDFkMjEifQ=="/>
  </w:docVars>
  <w:rsids>
    <w:rsidRoot w:val="00D308C6"/>
    <w:rsid w:val="000125B2"/>
    <w:rsid w:val="000324E6"/>
    <w:rsid w:val="00084237"/>
    <w:rsid w:val="000A4E23"/>
    <w:rsid w:val="000B53FE"/>
    <w:rsid w:val="00137943"/>
    <w:rsid w:val="001575F4"/>
    <w:rsid w:val="00164A48"/>
    <w:rsid w:val="001650D9"/>
    <w:rsid w:val="00192D4E"/>
    <w:rsid w:val="001F19E4"/>
    <w:rsid w:val="00213C5F"/>
    <w:rsid w:val="00220628"/>
    <w:rsid w:val="002214F5"/>
    <w:rsid w:val="002263D8"/>
    <w:rsid w:val="0023568F"/>
    <w:rsid w:val="00235FF4"/>
    <w:rsid w:val="002571C9"/>
    <w:rsid w:val="002621CF"/>
    <w:rsid w:val="002A77AF"/>
    <w:rsid w:val="002B48E1"/>
    <w:rsid w:val="00333859"/>
    <w:rsid w:val="003413B4"/>
    <w:rsid w:val="00354315"/>
    <w:rsid w:val="003A1E76"/>
    <w:rsid w:val="003D2F2E"/>
    <w:rsid w:val="003D3AC3"/>
    <w:rsid w:val="003D5132"/>
    <w:rsid w:val="003F5465"/>
    <w:rsid w:val="00412BD0"/>
    <w:rsid w:val="004323B6"/>
    <w:rsid w:val="00475824"/>
    <w:rsid w:val="004825DD"/>
    <w:rsid w:val="0048428A"/>
    <w:rsid w:val="004C1CF3"/>
    <w:rsid w:val="00517A22"/>
    <w:rsid w:val="005240B1"/>
    <w:rsid w:val="0054420F"/>
    <w:rsid w:val="00551646"/>
    <w:rsid w:val="0055652B"/>
    <w:rsid w:val="005574C1"/>
    <w:rsid w:val="005F0C79"/>
    <w:rsid w:val="005F7733"/>
    <w:rsid w:val="006315A0"/>
    <w:rsid w:val="006A3349"/>
    <w:rsid w:val="006F2EBC"/>
    <w:rsid w:val="00720E3D"/>
    <w:rsid w:val="00734830"/>
    <w:rsid w:val="007418F2"/>
    <w:rsid w:val="007561E1"/>
    <w:rsid w:val="00772E1E"/>
    <w:rsid w:val="007A4133"/>
    <w:rsid w:val="0080468F"/>
    <w:rsid w:val="00810979"/>
    <w:rsid w:val="00866654"/>
    <w:rsid w:val="008C0DA0"/>
    <w:rsid w:val="008C4C41"/>
    <w:rsid w:val="00903F40"/>
    <w:rsid w:val="00904211"/>
    <w:rsid w:val="00906856"/>
    <w:rsid w:val="009518D7"/>
    <w:rsid w:val="00995A49"/>
    <w:rsid w:val="009961ED"/>
    <w:rsid w:val="009D0BD7"/>
    <w:rsid w:val="009F1318"/>
    <w:rsid w:val="00A130A2"/>
    <w:rsid w:val="00A73328"/>
    <w:rsid w:val="00A8547A"/>
    <w:rsid w:val="00AA1819"/>
    <w:rsid w:val="00AA1F43"/>
    <w:rsid w:val="00AA50B3"/>
    <w:rsid w:val="00AB26A7"/>
    <w:rsid w:val="00AE03D6"/>
    <w:rsid w:val="00AF30FD"/>
    <w:rsid w:val="00B139CB"/>
    <w:rsid w:val="00B52FCF"/>
    <w:rsid w:val="00B62F62"/>
    <w:rsid w:val="00B67B47"/>
    <w:rsid w:val="00B738A3"/>
    <w:rsid w:val="00B8373A"/>
    <w:rsid w:val="00B86641"/>
    <w:rsid w:val="00BB526C"/>
    <w:rsid w:val="00BC0BB7"/>
    <w:rsid w:val="00BF1427"/>
    <w:rsid w:val="00C10A21"/>
    <w:rsid w:val="00C17AE8"/>
    <w:rsid w:val="00C43459"/>
    <w:rsid w:val="00C5768F"/>
    <w:rsid w:val="00C6364F"/>
    <w:rsid w:val="00C70CBD"/>
    <w:rsid w:val="00C9219A"/>
    <w:rsid w:val="00CD16B6"/>
    <w:rsid w:val="00CF24E7"/>
    <w:rsid w:val="00D0320B"/>
    <w:rsid w:val="00D2556E"/>
    <w:rsid w:val="00D308C6"/>
    <w:rsid w:val="00D321CC"/>
    <w:rsid w:val="00D55F26"/>
    <w:rsid w:val="00D87B2B"/>
    <w:rsid w:val="00DB14D5"/>
    <w:rsid w:val="00DB26FC"/>
    <w:rsid w:val="00DB7EC3"/>
    <w:rsid w:val="00DD510B"/>
    <w:rsid w:val="00DD761B"/>
    <w:rsid w:val="00DE03BE"/>
    <w:rsid w:val="00DE3B79"/>
    <w:rsid w:val="00DE5CA8"/>
    <w:rsid w:val="00DF1859"/>
    <w:rsid w:val="00DF6806"/>
    <w:rsid w:val="00E07308"/>
    <w:rsid w:val="00E14434"/>
    <w:rsid w:val="00E24BCD"/>
    <w:rsid w:val="00E34468"/>
    <w:rsid w:val="00E36637"/>
    <w:rsid w:val="00E749BF"/>
    <w:rsid w:val="00EA248B"/>
    <w:rsid w:val="00EB7584"/>
    <w:rsid w:val="00EC5D22"/>
    <w:rsid w:val="00EE272D"/>
    <w:rsid w:val="00F3680F"/>
    <w:rsid w:val="00F40084"/>
    <w:rsid w:val="00F409B4"/>
    <w:rsid w:val="00FA119D"/>
    <w:rsid w:val="00FA70B0"/>
    <w:rsid w:val="00FC3BDF"/>
    <w:rsid w:val="00FC71F5"/>
    <w:rsid w:val="00FD0327"/>
    <w:rsid w:val="00FF3183"/>
    <w:rsid w:val="02944C4C"/>
    <w:rsid w:val="0979310A"/>
    <w:rsid w:val="0F2C3B9E"/>
    <w:rsid w:val="1B245FF1"/>
    <w:rsid w:val="1C4535C0"/>
    <w:rsid w:val="1CD75A11"/>
    <w:rsid w:val="24561911"/>
    <w:rsid w:val="24705D69"/>
    <w:rsid w:val="24CA7C09"/>
    <w:rsid w:val="290A0F1C"/>
    <w:rsid w:val="2A091FBE"/>
    <w:rsid w:val="2C7F1AE2"/>
    <w:rsid w:val="2D973AA6"/>
    <w:rsid w:val="3146704B"/>
    <w:rsid w:val="3C4B567C"/>
    <w:rsid w:val="3F724CCD"/>
    <w:rsid w:val="433724B6"/>
    <w:rsid w:val="47371CC5"/>
    <w:rsid w:val="4B653B30"/>
    <w:rsid w:val="4F610FE6"/>
    <w:rsid w:val="4F8F07CD"/>
    <w:rsid w:val="53654E1D"/>
    <w:rsid w:val="553A1D3C"/>
    <w:rsid w:val="558A2919"/>
    <w:rsid w:val="57157C6C"/>
    <w:rsid w:val="588739D8"/>
    <w:rsid w:val="5C0B1D02"/>
    <w:rsid w:val="5CD8040E"/>
    <w:rsid w:val="64F747C6"/>
    <w:rsid w:val="76AC673B"/>
    <w:rsid w:val="792F5221"/>
    <w:rsid w:val="798174B6"/>
    <w:rsid w:val="7CCB5761"/>
    <w:rsid w:val="7EAD32D6"/>
    <w:rsid w:val="7FAF5AA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semiHidden/>
    <w:qFormat/>
    <w:uiPriority w:val="0"/>
    <w:pPr>
      <w:shd w:val="clear" w:color="auto" w:fill="00008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MMI\JHK-CMMI\&#32452;&#32455;&#36164;&#26009;\&#39033;&#30446;&#31649;&#29702;\&#39033;&#30446;&#30417;&#25511;(PMC)\PMC-T-06%20&#24037;&#20316;&#20250;&#35758;&#32426;&#35201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PMC-T-06 工作会议纪要.dot</Template>
  <Company>China</Company>
  <Pages>1</Pages>
  <Words>258</Words>
  <Characters>298</Characters>
  <Lines>2</Lines>
  <Paragraphs>1</Paragraphs>
  <TotalTime>0</TotalTime>
  <ScaleCrop>false</ScaleCrop>
  <LinksUpToDate>false</LinksUpToDate>
  <CharactersWithSpaces>300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2019-02-08T02:07:00Z</dcterms:created>
  <dc:creator>User</dc:creator>
  <cp:lastModifiedBy>盖松</cp:lastModifiedBy>
  <cp:lastPrinted>2113-01-01T00:00:00Z</cp:lastPrinted>
  <dcterms:modified xsi:type="dcterms:W3CDTF">2022-07-12T07:53:30Z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514D65520EDC486FB1A3D9F6E2EF29DF</vt:lpwstr>
  </property>
</Properties>
</file>